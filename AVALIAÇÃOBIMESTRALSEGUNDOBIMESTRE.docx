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2ACA2847" w:rsidR="00E227A8" w:rsidRPr="00454835" w:rsidRDefault="007B0BF2" w:rsidP="6BF621A1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>
        <w:rPr>
          <w:rFonts w:ascii="Poppins" w:hAnsi="Poppins" w:cs="Poppins"/>
        </w:rPr>
        <w:t>Roteiro: Avaliação bimestral segundo bimestre</w:t>
      </w:r>
    </w:p>
    <w:p w14:paraId="4CF5E947" w14:textId="77777777" w:rsidR="00814E58" w:rsidRPr="00814E58" w:rsidRDefault="00814E58" w:rsidP="00814E58"/>
    <w:p w14:paraId="3859BC60" w14:textId="7A01095D" w:rsidR="00E227A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</w:pP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>Nome:</w:t>
      </w:r>
      <w:r w:rsidR="00814E58"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="004E713D"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>
        <w:tab/>
      </w:r>
      <w:r w:rsidR="004E713D"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>Turma</w:t>
      </w:r>
      <w:r w:rsidR="004E713D"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: </w:t>
      </w:r>
      <w:r w:rsidR="004E713D"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</w:t>
      </w:r>
      <w:bookmarkStart w:id="0" w:name="_Int_2WZD2Fp2"/>
      <w:proofErr w:type="gramStart"/>
      <w:r w:rsidR="004E713D" w:rsidRPr="6BF621A1">
        <w:rPr>
          <w:rFonts w:ascii="Poppins Light" w:hAnsi="Poppins Light" w:cs="Poppins Light"/>
          <w:b w:val="0"/>
          <w:sz w:val="24"/>
          <w:szCs w:val="24"/>
        </w:rPr>
        <w:t xml:space="preserve">  </w:t>
      </w:r>
      <w:r w:rsidRPr="6BF621A1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bookmarkEnd w:id="0"/>
      <w:proofErr w:type="gramEnd"/>
    </w:p>
    <w:p w14:paraId="644FCCAB" w14:textId="77777777" w:rsidR="007B0BF2" w:rsidRPr="00814E58" w:rsidRDefault="007B0BF2" w:rsidP="007B0BF2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24"/>
        </w:rPr>
      </w:pP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Nome: </w:t>
      </w:r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 Turma: </w:t>
      </w:r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</w:t>
      </w:r>
      <w:proofErr w:type="gramStart"/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</w:t>
      </w:r>
      <w:r w:rsidRPr="6BF621A1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proofErr w:type="gramEnd"/>
    </w:p>
    <w:p w14:paraId="4698DEA6" w14:textId="77777777" w:rsidR="007B0BF2" w:rsidRPr="00814E58" w:rsidRDefault="007B0BF2" w:rsidP="007B0BF2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24"/>
        </w:rPr>
      </w:pP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Nome: </w:t>
      </w:r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 Turma: </w:t>
      </w:r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</w:t>
      </w:r>
      <w:proofErr w:type="gramStart"/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</w:t>
      </w:r>
      <w:r w:rsidRPr="6BF621A1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proofErr w:type="gramEnd"/>
    </w:p>
    <w:p w14:paraId="113AB3DC" w14:textId="77777777" w:rsidR="007B0BF2" w:rsidRPr="00814E58" w:rsidRDefault="007B0BF2" w:rsidP="007B0BF2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24"/>
        </w:rPr>
      </w:pP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Nome: </w:t>
      </w:r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 Turma: </w:t>
      </w:r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</w:t>
      </w:r>
      <w:proofErr w:type="gramStart"/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</w:t>
      </w:r>
      <w:r w:rsidRPr="6BF621A1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proofErr w:type="gramEnd"/>
    </w:p>
    <w:p w14:paraId="2C00F550" w14:textId="77777777" w:rsidR="007B0BF2" w:rsidRPr="00814E58" w:rsidRDefault="007B0BF2" w:rsidP="007B0BF2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24"/>
        </w:rPr>
      </w:pP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Nome: </w:t>
      </w:r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 Turma: </w:t>
      </w:r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</w:t>
      </w:r>
      <w:proofErr w:type="gramStart"/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</w:t>
      </w:r>
      <w:r w:rsidRPr="6BF621A1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proofErr w:type="gramEnd"/>
    </w:p>
    <w:p w14:paraId="6596A0FF" w14:textId="77777777" w:rsidR="007B0BF2" w:rsidRPr="00814E58" w:rsidRDefault="007B0BF2" w:rsidP="007B0BF2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24"/>
        </w:rPr>
      </w:pP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Nome: </w:t>
      </w:r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 Turma: </w:t>
      </w:r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</w:t>
      </w:r>
      <w:proofErr w:type="gramStart"/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</w:t>
      </w:r>
      <w:r w:rsidRPr="6BF621A1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proofErr w:type="gramEnd"/>
    </w:p>
    <w:p w14:paraId="474D84DC" w14:textId="77777777" w:rsidR="007B0BF2" w:rsidRPr="00814E58" w:rsidRDefault="007B0BF2" w:rsidP="007B0BF2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24"/>
        </w:rPr>
      </w:pP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Nome: </w:t>
      </w:r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>
        <w:tab/>
      </w:r>
      <w:r w:rsidRPr="6BF621A1">
        <w:rPr>
          <w:rFonts w:ascii="Poppins Light" w:hAnsi="Poppins Light" w:cs="Poppins Light"/>
          <w:b w:val="0"/>
          <w:sz w:val="24"/>
          <w:szCs w:val="24"/>
          <w:u w:val="none"/>
        </w:rPr>
        <w:t xml:space="preserve"> Turma: </w:t>
      </w:r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                        </w:t>
      </w:r>
      <w:proofErr w:type="gramStart"/>
      <w:r w:rsidRPr="6BF621A1">
        <w:rPr>
          <w:rFonts w:ascii="Poppins Light" w:hAnsi="Poppins Light" w:cs="Poppins Light"/>
          <w:b w:val="0"/>
          <w:sz w:val="24"/>
          <w:szCs w:val="24"/>
        </w:rPr>
        <w:t xml:space="preserve">  </w:t>
      </w:r>
      <w:r w:rsidRPr="6BF621A1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099BE405" w14:textId="77777777" w:rsidR="007B0BF2" w:rsidRPr="007B0BF2" w:rsidRDefault="007B0BF2" w:rsidP="007B0BF2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7B0BF2">
        <w:rPr>
          <w:rFonts w:ascii="Poppins" w:hAnsi="Poppins" w:cs="Poppins"/>
          <w:b/>
          <w:bCs/>
          <w:noProof/>
          <w:sz w:val="32"/>
          <w:szCs w:val="32"/>
        </w:rPr>
        <w:t>Atividade: Projeto de Modelagem, Desenvolvimento e Implementação de Sistema</w:t>
      </w:r>
    </w:p>
    <w:p w14:paraId="3C873ED3" w14:textId="77777777" w:rsidR="007B0BF2" w:rsidRPr="007B0BF2" w:rsidRDefault="007B0BF2" w:rsidP="007B0BF2">
      <w:p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A equipe deverá desenvolver um projeto completo, abrangendo a modelagem e o desenvolvimento de banco de dados, além da aplicação de conceitos de análise de dados, modelagem, criação de esquema e documentação.</w:t>
      </w:r>
    </w:p>
    <w:p w14:paraId="2B820889" w14:textId="77777777" w:rsidR="007B0BF2" w:rsidRPr="007B0BF2" w:rsidRDefault="007B0BF2" w:rsidP="007B0BF2">
      <w:p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Adicionalmente, o projeto deverá incluir:</w:t>
      </w:r>
    </w:p>
    <w:p w14:paraId="368E281E" w14:textId="77777777" w:rsidR="007B0BF2" w:rsidRPr="007B0BF2" w:rsidRDefault="007B0BF2" w:rsidP="007B0BF2">
      <w:pPr>
        <w:numPr>
          <w:ilvl w:val="0"/>
          <w:numId w:val="2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Definição de requisitos: levantamento e especificação de requisitos funcionais e não funcionais, bem como as regras de negócio do sistema.</w:t>
      </w:r>
    </w:p>
    <w:p w14:paraId="06A5D128" w14:textId="77777777" w:rsidR="007B0BF2" w:rsidRPr="007B0BF2" w:rsidRDefault="007B0BF2" w:rsidP="007B0BF2">
      <w:pPr>
        <w:numPr>
          <w:ilvl w:val="0"/>
          <w:numId w:val="2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Criação de mockups: elaboração de protótipos visuais que representem as principais interfaces do sistema, auxiliando na definição da estrutura e na validação de requisitos.</w:t>
      </w:r>
    </w:p>
    <w:p w14:paraId="22559F3C" w14:textId="77777777" w:rsidR="007B0BF2" w:rsidRPr="007B0BF2" w:rsidRDefault="007B0BF2" w:rsidP="007B0BF2">
      <w:pPr>
        <w:numPr>
          <w:ilvl w:val="0"/>
          <w:numId w:val="2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Estudo de implementação de APIs: planejamento e especificação das APIs que serão desenvolvidas para o back-end, definindo os principais endpoints, métodos HTTP, estrutura de requisições e respostas.</w:t>
      </w:r>
    </w:p>
    <w:p w14:paraId="49CA8103" w14:textId="77777777" w:rsidR="007B0BF2" w:rsidRPr="007B0BF2" w:rsidRDefault="007B0BF2" w:rsidP="007B0BF2">
      <w:p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O trabalho deverá ser acompanhado de documentação clara e organizada, contemplando todas as etapas do projeto.</w:t>
      </w:r>
    </w:p>
    <w:p w14:paraId="048AAEAE" w14:textId="77777777" w:rsidR="003A55B4" w:rsidRPr="003A55B4" w:rsidRDefault="00000000" w:rsidP="003A55B4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pict w14:anchorId="2AEA732F">
          <v:rect id="_x0000_i1025" style="width:0;height:1.5pt" o:hralign="center" o:hrstd="t" o:hr="t" fillcolor="#a0a0a0" stroked="f"/>
        </w:pict>
      </w:r>
    </w:p>
    <w:p w14:paraId="0C6B01EA" w14:textId="77777777" w:rsidR="00FD35FB" w:rsidRDefault="00FD35FB" w:rsidP="003A55B4">
      <w:pPr>
        <w:rPr>
          <w:rFonts w:ascii="Poppins" w:hAnsi="Poppins" w:cs="Poppins"/>
          <w:b/>
          <w:bCs/>
          <w:noProof/>
        </w:rPr>
      </w:pPr>
    </w:p>
    <w:p w14:paraId="353F8856" w14:textId="77777777" w:rsidR="007B0BF2" w:rsidRPr="007B0BF2" w:rsidRDefault="007B0BF2" w:rsidP="007B0BF2">
      <w:pPr>
        <w:rPr>
          <w:rFonts w:ascii="Poppins" w:hAnsi="Poppins" w:cs="Poppins"/>
          <w:b/>
          <w:bCs/>
          <w:noProof/>
        </w:rPr>
      </w:pPr>
      <w:r w:rsidRPr="007B0BF2">
        <w:rPr>
          <w:rFonts w:ascii="Poppins" w:hAnsi="Poppins" w:cs="Poppins"/>
          <w:b/>
          <w:bCs/>
          <w:noProof/>
        </w:rPr>
        <w:t>Etapas da Atividade – Foco para o Segundo Bimestre</w:t>
      </w:r>
    </w:p>
    <w:p w14:paraId="615E2049" w14:textId="77777777" w:rsidR="007B0BF2" w:rsidRPr="007B0BF2" w:rsidRDefault="007B0BF2" w:rsidP="007B0BF2">
      <w:pPr>
        <w:rPr>
          <w:rFonts w:ascii="Poppins" w:hAnsi="Poppins" w:cs="Poppins"/>
          <w:b/>
          <w:bCs/>
          <w:noProof/>
        </w:rPr>
      </w:pPr>
      <w:r w:rsidRPr="007B0BF2">
        <w:rPr>
          <w:rFonts w:ascii="Poppins" w:hAnsi="Poppins" w:cs="Poppins"/>
          <w:b/>
          <w:bCs/>
          <w:noProof/>
        </w:rPr>
        <w:t>1. Planejamento do Projeto</w:t>
      </w:r>
    </w:p>
    <w:p w14:paraId="73097093" w14:textId="77777777" w:rsidR="007B0BF2" w:rsidRPr="007B0BF2" w:rsidRDefault="007B0BF2" w:rsidP="007B0BF2">
      <w:p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O projeto deve ser planejado a partir do tema do TCC de cada grupo, contemplando as seguintes atividades:</w:t>
      </w:r>
    </w:p>
    <w:p w14:paraId="4C30B25C" w14:textId="77777777" w:rsidR="007B0BF2" w:rsidRPr="007B0BF2" w:rsidRDefault="007B0BF2" w:rsidP="007B0BF2">
      <w:pPr>
        <w:numPr>
          <w:ilvl w:val="0"/>
          <w:numId w:val="3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b/>
          <w:bCs/>
          <w:noProof/>
        </w:rPr>
        <w:lastRenderedPageBreak/>
        <w:t>Escolha e descrição do tema:</w:t>
      </w:r>
      <w:r w:rsidRPr="007B0BF2">
        <w:rPr>
          <w:rFonts w:ascii="Poppins" w:hAnsi="Poppins" w:cs="Poppins"/>
          <w:b/>
          <w:bCs/>
          <w:noProof/>
        </w:rPr>
        <w:br/>
      </w:r>
      <w:r w:rsidRPr="007B0BF2">
        <w:rPr>
          <w:rFonts w:ascii="Poppins" w:hAnsi="Poppins" w:cs="Poppins"/>
          <w:noProof/>
        </w:rPr>
        <w:t>Cada grupo deverá definir o tema do projeto, alinhado com o trabalho de conclusão de curso (TCC). Exemplos:</w:t>
      </w:r>
    </w:p>
    <w:p w14:paraId="0337501D" w14:textId="77777777" w:rsidR="007B0BF2" w:rsidRPr="007B0BF2" w:rsidRDefault="007B0BF2" w:rsidP="007B0BF2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Sistema de gerenciamento de biblioteca;</w:t>
      </w:r>
    </w:p>
    <w:p w14:paraId="7C091018" w14:textId="77777777" w:rsidR="007B0BF2" w:rsidRPr="007B0BF2" w:rsidRDefault="007B0BF2" w:rsidP="007B0BF2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Sistema de vendas para loja;</w:t>
      </w:r>
    </w:p>
    <w:p w14:paraId="02BB6555" w14:textId="77777777" w:rsidR="007B0BF2" w:rsidRPr="007B0BF2" w:rsidRDefault="007B0BF2" w:rsidP="007B0BF2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Plataforma de gerenciamento de eventos.</w:t>
      </w:r>
    </w:p>
    <w:p w14:paraId="6A2B149D" w14:textId="77777777" w:rsidR="007B0BF2" w:rsidRPr="007B0BF2" w:rsidRDefault="007B0BF2" w:rsidP="007B0BF2">
      <w:pPr>
        <w:numPr>
          <w:ilvl w:val="0"/>
          <w:numId w:val="3"/>
        </w:numPr>
        <w:rPr>
          <w:rFonts w:ascii="Poppins" w:hAnsi="Poppins" w:cs="Poppins"/>
          <w:b/>
          <w:bCs/>
          <w:noProof/>
        </w:rPr>
      </w:pPr>
      <w:r w:rsidRPr="007B0BF2">
        <w:rPr>
          <w:rFonts w:ascii="Poppins" w:hAnsi="Poppins" w:cs="Poppins"/>
          <w:b/>
          <w:bCs/>
          <w:noProof/>
        </w:rPr>
        <w:t>Definição de requisitos:</w:t>
      </w:r>
      <w:r w:rsidRPr="007B0BF2">
        <w:rPr>
          <w:rFonts w:ascii="Poppins" w:hAnsi="Poppins" w:cs="Poppins"/>
          <w:b/>
          <w:bCs/>
          <w:noProof/>
        </w:rPr>
        <w:br/>
        <w:t>Elaborar um documento detalhado contendo:</w:t>
      </w:r>
    </w:p>
    <w:p w14:paraId="11C2C7B9" w14:textId="77777777" w:rsidR="007B0BF2" w:rsidRPr="007B0BF2" w:rsidRDefault="007B0BF2" w:rsidP="007B0BF2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Requisitos funcionais: o que o sistema deve fazer (funcionalidades).</w:t>
      </w:r>
    </w:p>
    <w:p w14:paraId="7874B1E9" w14:textId="77777777" w:rsidR="007B0BF2" w:rsidRPr="007B0BF2" w:rsidRDefault="007B0BF2" w:rsidP="007B0BF2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Requisitos não funcionais: restrições ou características do sistema (desempenho, segurança, etc).</w:t>
      </w:r>
    </w:p>
    <w:p w14:paraId="2FDA3035" w14:textId="77777777" w:rsidR="007B0BF2" w:rsidRPr="007B0BF2" w:rsidRDefault="007B0BF2" w:rsidP="007B0BF2">
      <w:pPr>
        <w:numPr>
          <w:ilvl w:val="0"/>
          <w:numId w:val="3"/>
        </w:numPr>
        <w:rPr>
          <w:rFonts w:ascii="Poppins" w:hAnsi="Poppins" w:cs="Poppins"/>
          <w:b/>
          <w:bCs/>
          <w:noProof/>
        </w:rPr>
      </w:pPr>
      <w:r w:rsidRPr="007B0BF2">
        <w:rPr>
          <w:rFonts w:ascii="Poppins" w:hAnsi="Poppins" w:cs="Poppins"/>
          <w:b/>
          <w:bCs/>
          <w:noProof/>
        </w:rPr>
        <w:t>Modelagem inicial do sistema:</w:t>
      </w:r>
    </w:p>
    <w:p w14:paraId="60781EC5" w14:textId="77777777" w:rsidR="007B0BF2" w:rsidRPr="007B0BF2" w:rsidRDefault="007B0BF2" w:rsidP="007B0BF2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Diagrama de Classes (UML):</w:t>
      </w:r>
      <w:r w:rsidRPr="007B0BF2">
        <w:rPr>
          <w:rFonts w:ascii="Poppins" w:hAnsi="Poppins" w:cs="Poppins"/>
          <w:noProof/>
        </w:rPr>
        <w:br/>
        <w:t>Modelar as principais classes que irão compor o sistema, com atributos, métodos e relacionamentos.</w:t>
      </w:r>
    </w:p>
    <w:p w14:paraId="7B414A46" w14:textId="77777777" w:rsidR="007B0BF2" w:rsidRPr="007B0BF2" w:rsidRDefault="007B0BF2" w:rsidP="007B0BF2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Diagrama de Sequência:</w:t>
      </w:r>
      <w:r w:rsidRPr="007B0BF2">
        <w:rPr>
          <w:rFonts w:ascii="Poppins" w:hAnsi="Poppins" w:cs="Poppins"/>
          <w:noProof/>
        </w:rPr>
        <w:br/>
        <w:t>Modelar pelo menos um cenário importante do sistema, mostrando a interação entre os objetos/classes ao longo do tempo.</w:t>
      </w:r>
    </w:p>
    <w:p w14:paraId="12CB500D" w14:textId="77777777" w:rsidR="007B0BF2" w:rsidRPr="007B0BF2" w:rsidRDefault="007B0BF2" w:rsidP="007B0BF2">
      <w:pPr>
        <w:numPr>
          <w:ilvl w:val="0"/>
          <w:numId w:val="3"/>
        </w:numPr>
        <w:rPr>
          <w:rFonts w:ascii="Poppins" w:hAnsi="Poppins" w:cs="Poppins"/>
          <w:b/>
          <w:bCs/>
          <w:noProof/>
        </w:rPr>
      </w:pPr>
      <w:r w:rsidRPr="007B0BF2">
        <w:rPr>
          <w:rFonts w:ascii="Poppins" w:hAnsi="Poppins" w:cs="Poppins"/>
          <w:b/>
          <w:bCs/>
          <w:noProof/>
        </w:rPr>
        <w:t>Análise conceitual:</w:t>
      </w:r>
    </w:p>
    <w:p w14:paraId="1CCAB680" w14:textId="77777777" w:rsidR="007B0BF2" w:rsidRPr="007B0BF2" w:rsidRDefault="007B0BF2" w:rsidP="007B0BF2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Listar as entidades e seus atributos;</w:t>
      </w:r>
    </w:p>
    <w:p w14:paraId="27C813AF" w14:textId="77777777" w:rsidR="007B0BF2" w:rsidRPr="007B0BF2" w:rsidRDefault="007B0BF2" w:rsidP="007B0BF2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Definir o relacionamento entre as entidades;</w:t>
      </w:r>
    </w:p>
    <w:p w14:paraId="41A7E97B" w14:textId="77777777" w:rsidR="007B0BF2" w:rsidRPr="007B0BF2" w:rsidRDefault="007B0BF2" w:rsidP="007B0BF2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Formalizar as regras de negócio relevantes para o sistema.</w:t>
      </w:r>
    </w:p>
    <w:p w14:paraId="61B4E368" w14:textId="77777777" w:rsidR="007B0BF2" w:rsidRPr="007B0BF2" w:rsidRDefault="007B0BF2" w:rsidP="007B0BF2">
      <w:pPr>
        <w:rPr>
          <w:rFonts w:ascii="Poppins" w:hAnsi="Poppins" w:cs="Poppins"/>
          <w:b/>
          <w:bCs/>
          <w:noProof/>
        </w:rPr>
      </w:pPr>
      <w:r w:rsidRPr="007B0BF2">
        <w:rPr>
          <w:rFonts w:ascii="Poppins" w:hAnsi="Poppins" w:cs="Poppins"/>
          <w:b/>
          <w:bCs/>
          <w:noProof/>
        </w:rPr>
        <w:pict w14:anchorId="28C0EBCE">
          <v:rect id="_x0000_i1048" style="width:0;height:1.5pt" o:hralign="center" o:hrstd="t" o:hr="t" fillcolor="#a0a0a0" stroked="f"/>
        </w:pict>
      </w:r>
    </w:p>
    <w:p w14:paraId="7384F0CF" w14:textId="77777777" w:rsidR="007B0BF2" w:rsidRPr="007B0BF2" w:rsidRDefault="007B0BF2" w:rsidP="007B0BF2">
      <w:pPr>
        <w:rPr>
          <w:rFonts w:ascii="Poppins" w:hAnsi="Poppins" w:cs="Poppins"/>
          <w:b/>
          <w:bCs/>
          <w:noProof/>
        </w:rPr>
      </w:pPr>
      <w:r w:rsidRPr="007B0BF2">
        <w:rPr>
          <w:rFonts w:ascii="Poppins" w:hAnsi="Poppins" w:cs="Poppins"/>
          <w:b/>
          <w:bCs/>
          <w:noProof/>
        </w:rPr>
        <w:t>2. Modelagem do Banco de Dados</w:t>
      </w:r>
    </w:p>
    <w:p w14:paraId="4E1721D8" w14:textId="77777777" w:rsidR="007B0BF2" w:rsidRPr="007B0BF2" w:rsidRDefault="007B0BF2" w:rsidP="007B0BF2">
      <w:pPr>
        <w:numPr>
          <w:ilvl w:val="0"/>
          <w:numId w:val="4"/>
        </w:numPr>
        <w:rPr>
          <w:rFonts w:ascii="Poppins" w:hAnsi="Poppins" w:cs="Poppins"/>
          <w:b/>
          <w:bCs/>
          <w:noProof/>
        </w:rPr>
      </w:pPr>
      <w:r w:rsidRPr="007B0BF2">
        <w:rPr>
          <w:rFonts w:ascii="Poppins" w:hAnsi="Poppins" w:cs="Poppins"/>
          <w:b/>
          <w:bCs/>
          <w:noProof/>
        </w:rPr>
        <w:t>Diagrama Entidade-Relacionamento (ER):</w:t>
      </w:r>
      <w:r w:rsidRPr="007B0BF2">
        <w:rPr>
          <w:rFonts w:ascii="Poppins" w:hAnsi="Poppins" w:cs="Poppins"/>
          <w:b/>
          <w:bCs/>
          <w:noProof/>
        </w:rPr>
        <w:br/>
      </w:r>
      <w:r w:rsidRPr="007B0BF2">
        <w:rPr>
          <w:rFonts w:ascii="Poppins" w:hAnsi="Poppins" w:cs="Poppins"/>
          <w:noProof/>
        </w:rPr>
        <w:t>Criar um diagrama ER que represente as entidades, atributos e relacionamentos identificados na fase de planejamento.</w:t>
      </w:r>
    </w:p>
    <w:p w14:paraId="687A43FE" w14:textId="77777777" w:rsidR="007B0BF2" w:rsidRPr="007B0BF2" w:rsidRDefault="007B0BF2" w:rsidP="007B0BF2">
      <w:pPr>
        <w:numPr>
          <w:ilvl w:val="0"/>
          <w:numId w:val="4"/>
        </w:numPr>
        <w:rPr>
          <w:rFonts w:ascii="Poppins" w:hAnsi="Poppins" w:cs="Poppins"/>
          <w:b/>
          <w:bCs/>
          <w:noProof/>
        </w:rPr>
      </w:pPr>
      <w:r w:rsidRPr="007B0BF2">
        <w:rPr>
          <w:rFonts w:ascii="Poppins" w:hAnsi="Poppins" w:cs="Poppins"/>
          <w:b/>
          <w:bCs/>
          <w:noProof/>
        </w:rPr>
        <w:t>Normalização:</w:t>
      </w:r>
      <w:r w:rsidRPr="007B0BF2">
        <w:rPr>
          <w:rFonts w:ascii="Poppins" w:hAnsi="Poppins" w:cs="Poppins"/>
          <w:b/>
          <w:bCs/>
          <w:noProof/>
        </w:rPr>
        <w:br/>
      </w:r>
      <w:r w:rsidRPr="007B0BF2">
        <w:rPr>
          <w:rFonts w:ascii="Poppins" w:hAnsi="Poppins" w:cs="Poppins"/>
          <w:noProof/>
        </w:rPr>
        <w:t>Apresentar o processo de normalização, justificando como as tabelas foram organizadas para evitar redundâncias e garantir a integridade dos dados.</w:t>
      </w:r>
    </w:p>
    <w:p w14:paraId="358F5006" w14:textId="77777777" w:rsidR="007B0BF2" w:rsidRPr="007B0BF2" w:rsidRDefault="007B0BF2" w:rsidP="007B0BF2">
      <w:pPr>
        <w:rPr>
          <w:rFonts w:ascii="Poppins" w:hAnsi="Poppins" w:cs="Poppins"/>
          <w:b/>
          <w:bCs/>
          <w:noProof/>
        </w:rPr>
      </w:pPr>
      <w:r w:rsidRPr="007B0BF2">
        <w:rPr>
          <w:rFonts w:ascii="Poppins" w:hAnsi="Poppins" w:cs="Poppins"/>
          <w:b/>
          <w:bCs/>
          <w:noProof/>
        </w:rPr>
        <w:pict w14:anchorId="0C22FC8E">
          <v:rect id="_x0000_i1049" style="width:0;height:1.5pt" o:hralign="center" o:hrstd="t" o:hr="t" fillcolor="#a0a0a0" stroked="f"/>
        </w:pict>
      </w:r>
    </w:p>
    <w:p w14:paraId="55FDCD78" w14:textId="77777777" w:rsidR="007B0BF2" w:rsidRPr="007B0BF2" w:rsidRDefault="007B0BF2" w:rsidP="007B0BF2">
      <w:pPr>
        <w:rPr>
          <w:rFonts w:ascii="Poppins" w:hAnsi="Poppins" w:cs="Poppins"/>
          <w:b/>
          <w:bCs/>
          <w:noProof/>
        </w:rPr>
      </w:pPr>
      <w:r w:rsidRPr="007B0BF2">
        <w:rPr>
          <w:rFonts w:ascii="Poppins" w:hAnsi="Poppins" w:cs="Poppins"/>
          <w:b/>
          <w:bCs/>
          <w:noProof/>
        </w:rPr>
        <w:t>3. Criação de Mockups</w:t>
      </w:r>
    </w:p>
    <w:p w14:paraId="04C065E4" w14:textId="77777777" w:rsidR="007B0BF2" w:rsidRPr="007B0BF2" w:rsidRDefault="007B0BF2" w:rsidP="007B0BF2">
      <w:pPr>
        <w:numPr>
          <w:ilvl w:val="0"/>
          <w:numId w:val="5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Criar mockups de, no mínimo, três telas representativas do site ou aplicativo que será desenvolvido pelos membros da equipe.</w:t>
      </w:r>
    </w:p>
    <w:p w14:paraId="64118184" w14:textId="77777777" w:rsidR="007B0BF2" w:rsidRPr="007B0BF2" w:rsidRDefault="007B0BF2" w:rsidP="007B0BF2">
      <w:pPr>
        <w:numPr>
          <w:ilvl w:val="0"/>
          <w:numId w:val="5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lastRenderedPageBreak/>
        <w:t>As telas devem ser baseadas na definição de requisitos e na modelagem realizada.</w:t>
      </w:r>
    </w:p>
    <w:p w14:paraId="0EA28CCF" w14:textId="77777777" w:rsidR="007B0BF2" w:rsidRPr="007B0BF2" w:rsidRDefault="007B0BF2" w:rsidP="007B0BF2">
      <w:pPr>
        <w:numPr>
          <w:ilvl w:val="0"/>
          <w:numId w:val="5"/>
        </w:numPr>
        <w:rPr>
          <w:rFonts w:ascii="Poppins" w:hAnsi="Poppins" w:cs="Poppins"/>
          <w:noProof/>
        </w:rPr>
      </w:pPr>
      <w:r w:rsidRPr="007B0BF2">
        <w:rPr>
          <w:rFonts w:ascii="Poppins" w:hAnsi="Poppins" w:cs="Poppins"/>
          <w:noProof/>
        </w:rPr>
        <w:t>Os mockups podem ser feitos com ferramentas como Figma, Adobe XD, Canva ou até mesmo desenhados à mão (desde que digitalizados e legíveis).</w:t>
      </w:r>
    </w:p>
    <w:p w14:paraId="55C04BA1" w14:textId="77777777" w:rsidR="007E00CC" w:rsidRDefault="007E00CC" w:rsidP="007B0BF2">
      <w:pPr>
        <w:rPr>
          <w:rFonts w:ascii="Poppins Light" w:hAnsi="Poppins Light" w:cs="Poppins Light"/>
          <w:noProof/>
          <w:color w:val="000000" w:themeColor="text1"/>
          <w:sz w:val="16"/>
          <w:szCs w:val="16"/>
        </w:rPr>
      </w:pPr>
    </w:p>
    <w:p w14:paraId="10CD6A4B" w14:textId="091D1585" w:rsidR="00DF3688" w:rsidRDefault="00DF3688" w:rsidP="00DF3688">
      <w:pPr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4</w:t>
      </w:r>
      <w:r w:rsidRPr="007B0BF2">
        <w:rPr>
          <w:rFonts w:ascii="Poppins" w:hAnsi="Poppins" w:cs="Poppins"/>
          <w:b/>
          <w:bCs/>
          <w:noProof/>
        </w:rPr>
        <w:t>.</w:t>
      </w:r>
      <w:r>
        <w:rPr>
          <w:rFonts w:ascii="Poppins" w:hAnsi="Poppins" w:cs="Poppins"/>
          <w:b/>
          <w:bCs/>
          <w:noProof/>
        </w:rPr>
        <w:t xml:space="preserve"> Referencias Bibliográficas.</w:t>
      </w:r>
    </w:p>
    <w:p w14:paraId="1277F2A7" w14:textId="77777777" w:rsidR="00DF3688" w:rsidRPr="00DF3688" w:rsidRDefault="00DF3688" w:rsidP="00DF3688">
      <w:pPr>
        <w:numPr>
          <w:ilvl w:val="0"/>
          <w:numId w:val="6"/>
        </w:numPr>
        <w:rPr>
          <w:rFonts w:ascii="Poppins" w:hAnsi="Poppins" w:cs="Poppins"/>
          <w:noProof/>
        </w:rPr>
      </w:pPr>
      <w:r w:rsidRPr="00DF3688">
        <w:rPr>
          <w:rFonts w:ascii="Poppins" w:hAnsi="Poppins" w:cs="Poppins"/>
          <w:noProof/>
        </w:rPr>
        <w:t>Incluir todas as fontes de pesquisa utilizadas na elaboração do projeto, tais como:</w:t>
      </w:r>
    </w:p>
    <w:p w14:paraId="1EA4B2E8" w14:textId="77777777" w:rsidR="00DF3688" w:rsidRPr="00DF3688" w:rsidRDefault="00DF3688" w:rsidP="00DF3688">
      <w:pPr>
        <w:numPr>
          <w:ilvl w:val="1"/>
          <w:numId w:val="6"/>
        </w:numPr>
        <w:rPr>
          <w:rFonts w:ascii="Poppins" w:hAnsi="Poppins" w:cs="Poppins"/>
          <w:noProof/>
        </w:rPr>
      </w:pPr>
      <w:r w:rsidRPr="00DF3688">
        <w:rPr>
          <w:rFonts w:ascii="Poppins" w:hAnsi="Poppins" w:cs="Poppins"/>
          <w:noProof/>
        </w:rPr>
        <w:t>Livros,</w:t>
      </w:r>
    </w:p>
    <w:p w14:paraId="2F7037A3" w14:textId="77777777" w:rsidR="00DF3688" w:rsidRPr="00DF3688" w:rsidRDefault="00DF3688" w:rsidP="00DF3688">
      <w:pPr>
        <w:numPr>
          <w:ilvl w:val="1"/>
          <w:numId w:val="6"/>
        </w:numPr>
        <w:rPr>
          <w:rFonts w:ascii="Poppins" w:hAnsi="Poppins" w:cs="Poppins"/>
          <w:noProof/>
        </w:rPr>
      </w:pPr>
      <w:r w:rsidRPr="00DF3688">
        <w:rPr>
          <w:rFonts w:ascii="Poppins" w:hAnsi="Poppins" w:cs="Poppins"/>
          <w:noProof/>
        </w:rPr>
        <w:t>Artigos,</w:t>
      </w:r>
    </w:p>
    <w:p w14:paraId="7F133B62" w14:textId="77777777" w:rsidR="00DF3688" w:rsidRPr="00DF3688" w:rsidRDefault="00DF3688" w:rsidP="00DF3688">
      <w:pPr>
        <w:numPr>
          <w:ilvl w:val="1"/>
          <w:numId w:val="6"/>
        </w:numPr>
        <w:rPr>
          <w:rFonts w:ascii="Poppins" w:hAnsi="Poppins" w:cs="Poppins"/>
          <w:noProof/>
        </w:rPr>
      </w:pPr>
      <w:r w:rsidRPr="00DF3688">
        <w:rPr>
          <w:rFonts w:ascii="Poppins" w:hAnsi="Poppins" w:cs="Poppins"/>
          <w:noProof/>
        </w:rPr>
        <w:t>Sites,</w:t>
      </w:r>
    </w:p>
    <w:p w14:paraId="1FDA1045" w14:textId="77777777" w:rsidR="00DF3688" w:rsidRPr="00DF3688" w:rsidRDefault="00DF3688" w:rsidP="00DF3688">
      <w:pPr>
        <w:numPr>
          <w:ilvl w:val="1"/>
          <w:numId w:val="6"/>
        </w:numPr>
        <w:rPr>
          <w:rFonts w:ascii="Poppins" w:hAnsi="Poppins" w:cs="Poppins"/>
          <w:noProof/>
        </w:rPr>
      </w:pPr>
      <w:r w:rsidRPr="00DF3688">
        <w:rPr>
          <w:rFonts w:ascii="Poppins" w:hAnsi="Poppins" w:cs="Poppins"/>
          <w:noProof/>
        </w:rPr>
        <w:t>Tutoriais.</w:t>
      </w:r>
    </w:p>
    <w:p w14:paraId="0BAEEFAD" w14:textId="086AE4A2" w:rsidR="00DF3688" w:rsidRPr="00DF3688" w:rsidRDefault="00DF3688" w:rsidP="00DF3688">
      <w:pPr>
        <w:rPr>
          <w:rFonts w:ascii="Poppins" w:hAnsi="Poppins" w:cs="Poppins"/>
          <w:noProof/>
        </w:rPr>
      </w:pPr>
      <w:r w:rsidRPr="00DF3688">
        <w:rPr>
          <w:rFonts w:ascii="Poppins" w:hAnsi="Poppins" w:cs="Poppins"/>
          <w:noProof/>
        </w:rPr>
        <w:t>As referências devem seguir um padrão de formatação, como a ABNT</w:t>
      </w:r>
      <w:r>
        <w:rPr>
          <w:rFonts w:ascii="Poppins" w:hAnsi="Poppins" w:cs="Poppins"/>
          <w:noProof/>
        </w:rPr>
        <w:t>.</w:t>
      </w:r>
    </w:p>
    <w:p w14:paraId="53A6BDDE" w14:textId="1C57E8A3" w:rsidR="00DF3688" w:rsidRPr="007B0BF2" w:rsidRDefault="00DF3688" w:rsidP="00DF3688">
      <w:pPr>
        <w:rPr>
          <w:rFonts w:ascii="Poppins" w:hAnsi="Poppins" w:cs="Poppins"/>
          <w:b/>
          <w:bCs/>
          <w:noProof/>
        </w:rPr>
      </w:pPr>
    </w:p>
    <w:p w14:paraId="311A9575" w14:textId="5072D9EF" w:rsidR="00DF3688" w:rsidRPr="00DE328E" w:rsidRDefault="00DF3688" w:rsidP="007B0BF2">
      <w:pPr>
        <w:rPr>
          <w:rFonts w:ascii="Poppins Light" w:hAnsi="Poppins Light" w:cs="Poppins Light"/>
          <w:noProof/>
          <w:color w:val="000000" w:themeColor="text1"/>
          <w:sz w:val="16"/>
          <w:szCs w:val="16"/>
        </w:rPr>
      </w:pPr>
    </w:p>
    <w:sectPr w:rsidR="00DF3688" w:rsidRPr="00DE328E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AEB01" w14:textId="77777777" w:rsidR="00456366" w:rsidRDefault="00456366">
      <w:r>
        <w:separator/>
      </w:r>
    </w:p>
  </w:endnote>
  <w:endnote w:type="continuationSeparator" w:id="0">
    <w:p w14:paraId="5C052A05" w14:textId="77777777" w:rsidR="00456366" w:rsidRDefault="00456366">
      <w:r>
        <w:continuationSeparator/>
      </w:r>
    </w:p>
  </w:endnote>
  <w:endnote w:type="continuationNotice" w:id="1">
    <w:p w14:paraId="5CD36B8F" w14:textId="77777777" w:rsidR="00456366" w:rsidRDefault="004563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Pr="00CD547B" w:rsidRDefault="00814E58">
            <w:pPr>
              <w:pStyle w:val="Rodap"/>
              <w:jc w:val="center"/>
              <w:rPr>
                <w:rFonts w:ascii="Poppins" w:hAnsi="Poppins" w:cs="Poppins"/>
                <w:sz w:val="16"/>
                <w:szCs w:val="16"/>
              </w:rPr>
            </w:pPr>
          </w:p>
          <w:p w14:paraId="133C6B5F" w14:textId="77777777" w:rsidR="00CD547B" w:rsidRDefault="00CD547B" w:rsidP="00CD547B">
            <w:pPr>
              <w:pStyle w:val="Rodap"/>
              <w:jc w:val="center"/>
              <w:rPr>
                <w:rFonts w:ascii="Poppins" w:hAnsi="Poppins" w:cs="Poppins"/>
                <w:sz w:val="16"/>
                <w:szCs w:val="16"/>
              </w:rPr>
            </w:pPr>
            <w:r w:rsidRPr="00CD547B">
              <w:rPr>
                <w:rFonts w:ascii="Poppins" w:hAnsi="Poppins" w:cs="Poppins"/>
                <w:sz w:val="16"/>
                <w:szCs w:val="16"/>
              </w:rPr>
              <w:t>[Desenvolvimento de Sistemas]</w:t>
            </w:r>
            <w:r w:rsidRPr="00CD547B">
              <w:rPr>
                <w:rFonts w:ascii="Poppins" w:hAnsi="Poppins" w:cs="Poppins"/>
                <w:sz w:val="16"/>
                <w:szCs w:val="16"/>
              </w:rPr>
              <w:tab/>
              <w:t xml:space="preserve">[DDL X DML]          </w:t>
            </w:r>
            <w:r w:rsidRPr="00CD547B">
              <w:rPr>
                <w:rFonts w:ascii="Poppins" w:hAnsi="Poppins" w:cs="Poppins"/>
                <w:sz w:val="16"/>
                <w:szCs w:val="16"/>
              </w:rPr>
              <w:tab/>
              <w:t>[Modelagem e Desenvolvimento de Banco de Dados]</w:t>
            </w:r>
          </w:p>
          <w:p w14:paraId="03241138" w14:textId="77777777" w:rsidR="00CD547B" w:rsidRPr="00CD547B" w:rsidRDefault="00CD547B" w:rsidP="00CD547B">
            <w:pPr>
              <w:pStyle w:val="Rodap"/>
              <w:jc w:val="center"/>
              <w:rPr>
                <w:rFonts w:ascii="Poppins" w:hAnsi="Poppins" w:cs="Poppins"/>
                <w:sz w:val="16"/>
                <w:szCs w:val="16"/>
              </w:rPr>
            </w:pPr>
          </w:p>
          <w:p w14:paraId="214D1726" w14:textId="56F74913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C6EF6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C6EF6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CA971" w14:textId="77777777" w:rsidR="00456366" w:rsidRDefault="00456366">
      <w:r>
        <w:separator/>
      </w:r>
    </w:p>
  </w:footnote>
  <w:footnote w:type="continuationSeparator" w:id="0">
    <w:p w14:paraId="4681FA6B" w14:textId="77777777" w:rsidR="00456366" w:rsidRDefault="00456366">
      <w:r>
        <w:continuationSeparator/>
      </w:r>
    </w:p>
  </w:footnote>
  <w:footnote w:type="continuationNotice" w:id="1">
    <w:p w14:paraId="13985566" w14:textId="77777777" w:rsidR="00456366" w:rsidRDefault="004563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qCHqEo6tTr7j4" int2:id="E4AUZLE0">
      <int2:state int2:value="Rejected" int2:type="LegacyProofing"/>
    </int2:textHash>
    <int2:textHash int2:hashCode="f8btpJCTdtv0+Q" int2:id="QzPzuhOQ">
      <int2:state int2:value="Rejected" int2:type="LegacyProofing"/>
    </int2:textHash>
    <int2:bookmark int2:bookmarkName="_Int_2WZD2Fp2" int2:invalidationBookmarkName="" int2:hashCode="6E3fXPbMQD0oIZ" int2:id="dHeNqIPL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C790D"/>
    <w:multiLevelType w:val="multilevel"/>
    <w:tmpl w:val="64BA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30E82"/>
    <w:multiLevelType w:val="multilevel"/>
    <w:tmpl w:val="82CC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2436A"/>
    <w:multiLevelType w:val="multilevel"/>
    <w:tmpl w:val="D682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1465A"/>
    <w:multiLevelType w:val="multilevel"/>
    <w:tmpl w:val="7228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C3369"/>
    <w:multiLevelType w:val="multilevel"/>
    <w:tmpl w:val="028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009AF"/>
    <w:multiLevelType w:val="multilevel"/>
    <w:tmpl w:val="736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007255">
    <w:abstractNumId w:val="0"/>
  </w:num>
  <w:num w:numId="2" w16cid:durableId="75370718">
    <w:abstractNumId w:val="2"/>
  </w:num>
  <w:num w:numId="3" w16cid:durableId="1368288511">
    <w:abstractNumId w:val="5"/>
  </w:num>
  <w:num w:numId="4" w16cid:durableId="1135560890">
    <w:abstractNumId w:val="3"/>
  </w:num>
  <w:num w:numId="5" w16cid:durableId="1541168061">
    <w:abstractNumId w:val="4"/>
  </w:num>
  <w:num w:numId="6" w16cid:durableId="184531875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2AC0"/>
    <w:rsid w:val="00006376"/>
    <w:rsid w:val="00007C61"/>
    <w:rsid w:val="00012647"/>
    <w:rsid w:val="00016193"/>
    <w:rsid w:val="00016F39"/>
    <w:rsid w:val="00023EC4"/>
    <w:rsid w:val="000278D8"/>
    <w:rsid w:val="00036353"/>
    <w:rsid w:val="00074C2C"/>
    <w:rsid w:val="00087E05"/>
    <w:rsid w:val="00093C5A"/>
    <w:rsid w:val="000A4E65"/>
    <w:rsid w:val="000C023F"/>
    <w:rsid w:val="000C6619"/>
    <w:rsid w:val="000D2452"/>
    <w:rsid w:val="000D41D6"/>
    <w:rsid w:val="000D596E"/>
    <w:rsid w:val="000D61BD"/>
    <w:rsid w:val="000F7DE9"/>
    <w:rsid w:val="0011088E"/>
    <w:rsid w:val="00124756"/>
    <w:rsid w:val="00131E78"/>
    <w:rsid w:val="00140DB0"/>
    <w:rsid w:val="0014291F"/>
    <w:rsid w:val="00155322"/>
    <w:rsid w:val="00160195"/>
    <w:rsid w:val="00161B7B"/>
    <w:rsid w:val="0018726C"/>
    <w:rsid w:val="001904F2"/>
    <w:rsid w:val="001916A7"/>
    <w:rsid w:val="001A2D86"/>
    <w:rsid w:val="001A32C9"/>
    <w:rsid w:val="001C335A"/>
    <w:rsid w:val="001E5998"/>
    <w:rsid w:val="001E7BC0"/>
    <w:rsid w:val="001F63E7"/>
    <w:rsid w:val="00201F0D"/>
    <w:rsid w:val="00206FEB"/>
    <w:rsid w:val="00230E6C"/>
    <w:rsid w:val="002344C7"/>
    <w:rsid w:val="0023450C"/>
    <w:rsid w:val="002372B1"/>
    <w:rsid w:val="00241009"/>
    <w:rsid w:val="00243B70"/>
    <w:rsid w:val="00252F67"/>
    <w:rsid w:val="00256D8D"/>
    <w:rsid w:val="0026295B"/>
    <w:rsid w:val="002632D3"/>
    <w:rsid w:val="00264B6B"/>
    <w:rsid w:val="00265DC0"/>
    <w:rsid w:val="0028620F"/>
    <w:rsid w:val="002B1E4B"/>
    <w:rsid w:val="002B218F"/>
    <w:rsid w:val="002B24DB"/>
    <w:rsid w:val="002C63E3"/>
    <w:rsid w:val="002C6EC9"/>
    <w:rsid w:val="002D1A6D"/>
    <w:rsid w:val="002D4FD0"/>
    <w:rsid w:val="002D51E3"/>
    <w:rsid w:val="002D6138"/>
    <w:rsid w:val="002E18AA"/>
    <w:rsid w:val="002E6314"/>
    <w:rsid w:val="003009B4"/>
    <w:rsid w:val="003031BD"/>
    <w:rsid w:val="00310936"/>
    <w:rsid w:val="003365AE"/>
    <w:rsid w:val="00340A52"/>
    <w:rsid w:val="00353D26"/>
    <w:rsid w:val="00355DE5"/>
    <w:rsid w:val="00367C72"/>
    <w:rsid w:val="00382FF5"/>
    <w:rsid w:val="0038712A"/>
    <w:rsid w:val="00390195"/>
    <w:rsid w:val="003A55B4"/>
    <w:rsid w:val="003B029E"/>
    <w:rsid w:val="003C032E"/>
    <w:rsid w:val="003D71CA"/>
    <w:rsid w:val="003E33CE"/>
    <w:rsid w:val="00413351"/>
    <w:rsid w:val="004411A6"/>
    <w:rsid w:val="00452F49"/>
    <w:rsid w:val="00454835"/>
    <w:rsid w:val="00456366"/>
    <w:rsid w:val="00464B32"/>
    <w:rsid w:val="004852FC"/>
    <w:rsid w:val="00491C71"/>
    <w:rsid w:val="00493B10"/>
    <w:rsid w:val="004A02FC"/>
    <w:rsid w:val="004B66A3"/>
    <w:rsid w:val="004D7DAF"/>
    <w:rsid w:val="004E2728"/>
    <w:rsid w:val="004E6BC3"/>
    <w:rsid w:val="004E713D"/>
    <w:rsid w:val="004E73B9"/>
    <w:rsid w:val="005065D8"/>
    <w:rsid w:val="00511142"/>
    <w:rsid w:val="00527507"/>
    <w:rsid w:val="0054587F"/>
    <w:rsid w:val="0054619B"/>
    <w:rsid w:val="005517B2"/>
    <w:rsid w:val="00553A32"/>
    <w:rsid w:val="00557ECC"/>
    <w:rsid w:val="00585F34"/>
    <w:rsid w:val="005A452C"/>
    <w:rsid w:val="005A5A09"/>
    <w:rsid w:val="005C53D4"/>
    <w:rsid w:val="005E1E05"/>
    <w:rsid w:val="005E4165"/>
    <w:rsid w:val="005F4B6A"/>
    <w:rsid w:val="005F74BB"/>
    <w:rsid w:val="0060776C"/>
    <w:rsid w:val="0061562C"/>
    <w:rsid w:val="006233A5"/>
    <w:rsid w:val="0063273B"/>
    <w:rsid w:val="00632CDF"/>
    <w:rsid w:val="00646214"/>
    <w:rsid w:val="00654886"/>
    <w:rsid w:val="00655658"/>
    <w:rsid w:val="006703F8"/>
    <w:rsid w:val="006761D5"/>
    <w:rsid w:val="00676B29"/>
    <w:rsid w:val="00684F7E"/>
    <w:rsid w:val="00693D72"/>
    <w:rsid w:val="00696811"/>
    <w:rsid w:val="00697F63"/>
    <w:rsid w:val="006A0B21"/>
    <w:rsid w:val="006A6810"/>
    <w:rsid w:val="006B3AE9"/>
    <w:rsid w:val="006C5B6C"/>
    <w:rsid w:val="006D04F2"/>
    <w:rsid w:val="006E1D25"/>
    <w:rsid w:val="0070021D"/>
    <w:rsid w:val="00713404"/>
    <w:rsid w:val="007139E5"/>
    <w:rsid w:val="00723D5E"/>
    <w:rsid w:val="00727F86"/>
    <w:rsid w:val="00734CE7"/>
    <w:rsid w:val="007401C8"/>
    <w:rsid w:val="007671B4"/>
    <w:rsid w:val="00773A8C"/>
    <w:rsid w:val="0078262D"/>
    <w:rsid w:val="0079151F"/>
    <w:rsid w:val="00792A6D"/>
    <w:rsid w:val="00792C2D"/>
    <w:rsid w:val="00796DB8"/>
    <w:rsid w:val="007A7000"/>
    <w:rsid w:val="007B0BF2"/>
    <w:rsid w:val="007B6ABF"/>
    <w:rsid w:val="007C2269"/>
    <w:rsid w:val="007D129D"/>
    <w:rsid w:val="007D6D3F"/>
    <w:rsid w:val="007E00CC"/>
    <w:rsid w:val="007E7EF2"/>
    <w:rsid w:val="007F5302"/>
    <w:rsid w:val="007F5BF9"/>
    <w:rsid w:val="0080179B"/>
    <w:rsid w:val="00814E58"/>
    <w:rsid w:val="008343FE"/>
    <w:rsid w:val="0083474B"/>
    <w:rsid w:val="00841D59"/>
    <w:rsid w:val="00851368"/>
    <w:rsid w:val="0085229C"/>
    <w:rsid w:val="0085353E"/>
    <w:rsid w:val="008708BF"/>
    <w:rsid w:val="00875DD6"/>
    <w:rsid w:val="00880CA0"/>
    <w:rsid w:val="008925A9"/>
    <w:rsid w:val="00896814"/>
    <w:rsid w:val="00897335"/>
    <w:rsid w:val="008A031A"/>
    <w:rsid w:val="008B1035"/>
    <w:rsid w:val="008B4C24"/>
    <w:rsid w:val="008F5546"/>
    <w:rsid w:val="008F775A"/>
    <w:rsid w:val="00915957"/>
    <w:rsid w:val="009212FB"/>
    <w:rsid w:val="009251FE"/>
    <w:rsid w:val="0092769D"/>
    <w:rsid w:val="009330DD"/>
    <w:rsid w:val="00934F66"/>
    <w:rsid w:val="00951127"/>
    <w:rsid w:val="00966015"/>
    <w:rsid w:val="009752F4"/>
    <w:rsid w:val="009A64D4"/>
    <w:rsid w:val="009B33B6"/>
    <w:rsid w:val="009C190E"/>
    <w:rsid w:val="009D079F"/>
    <w:rsid w:val="009D50D9"/>
    <w:rsid w:val="009E4419"/>
    <w:rsid w:val="00A116AB"/>
    <w:rsid w:val="00A15FA7"/>
    <w:rsid w:val="00A25E77"/>
    <w:rsid w:val="00A30744"/>
    <w:rsid w:val="00A427C8"/>
    <w:rsid w:val="00A53F77"/>
    <w:rsid w:val="00A55D43"/>
    <w:rsid w:val="00A563B7"/>
    <w:rsid w:val="00A85F55"/>
    <w:rsid w:val="00A941F2"/>
    <w:rsid w:val="00AA60A0"/>
    <w:rsid w:val="00AC46E4"/>
    <w:rsid w:val="00AC6EF6"/>
    <w:rsid w:val="00AD78A6"/>
    <w:rsid w:val="00AE2AD1"/>
    <w:rsid w:val="00AF6550"/>
    <w:rsid w:val="00B0799B"/>
    <w:rsid w:val="00B21362"/>
    <w:rsid w:val="00B45591"/>
    <w:rsid w:val="00B524B1"/>
    <w:rsid w:val="00B55586"/>
    <w:rsid w:val="00B742A7"/>
    <w:rsid w:val="00B92009"/>
    <w:rsid w:val="00B937A3"/>
    <w:rsid w:val="00BA591F"/>
    <w:rsid w:val="00BA6A76"/>
    <w:rsid w:val="00BB6AA4"/>
    <w:rsid w:val="00BD14A2"/>
    <w:rsid w:val="00BD69A9"/>
    <w:rsid w:val="00BD791A"/>
    <w:rsid w:val="00BE565B"/>
    <w:rsid w:val="00BF5676"/>
    <w:rsid w:val="00C007AE"/>
    <w:rsid w:val="00C0507D"/>
    <w:rsid w:val="00C10BEE"/>
    <w:rsid w:val="00C11B3D"/>
    <w:rsid w:val="00C12E4A"/>
    <w:rsid w:val="00C42339"/>
    <w:rsid w:val="00C4723D"/>
    <w:rsid w:val="00C6070E"/>
    <w:rsid w:val="00C62CE1"/>
    <w:rsid w:val="00C806EA"/>
    <w:rsid w:val="00C8543F"/>
    <w:rsid w:val="00C857F9"/>
    <w:rsid w:val="00C923DC"/>
    <w:rsid w:val="00C96A8D"/>
    <w:rsid w:val="00CA0628"/>
    <w:rsid w:val="00CA4523"/>
    <w:rsid w:val="00CC29DE"/>
    <w:rsid w:val="00CC2A45"/>
    <w:rsid w:val="00CD547B"/>
    <w:rsid w:val="00CE0746"/>
    <w:rsid w:val="00CE5282"/>
    <w:rsid w:val="00CF76E4"/>
    <w:rsid w:val="00D009E9"/>
    <w:rsid w:val="00D03B93"/>
    <w:rsid w:val="00D04488"/>
    <w:rsid w:val="00D05B9C"/>
    <w:rsid w:val="00D20676"/>
    <w:rsid w:val="00D20A28"/>
    <w:rsid w:val="00D2384E"/>
    <w:rsid w:val="00D27938"/>
    <w:rsid w:val="00D32DD1"/>
    <w:rsid w:val="00D430DF"/>
    <w:rsid w:val="00D44249"/>
    <w:rsid w:val="00D51D5F"/>
    <w:rsid w:val="00D55075"/>
    <w:rsid w:val="00D553AB"/>
    <w:rsid w:val="00D56E09"/>
    <w:rsid w:val="00D61A8F"/>
    <w:rsid w:val="00D77BD8"/>
    <w:rsid w:val="00D86FCC"/>
    <w:rsid w:val="00D948D8"/>
    <w:rsid w:val="00DB514F"/>
    <w:rsid w:val="00DC4DD4"/>
    <w:rsid w:val="00DD5204"/>
    <w:rsid w:val="00DD54EC"/>
    <w:rsid w:val="00DE0423"/>
    <w:rsid w:val="00DE0C0D"/>
    <w:rsid w:val="00DE328E"/>
    <w:rsid w:val="00DF3688"/>
    <w:rsid w:val="00DF541C"/>
    <w:rsid w:val="00E10D86"/>
    <w:rsid w:val="00E16974"/>
    <w:rsid w:val="00E227A8"/>
    <w:rsid w:val="00E255E5"/>
    <w:rsid w:val="00E36169"/>
    <w:rsid w:val="00E37213"/>
    <w:rsid w:val="00E400A6"/>
    <w:rsid w:val="00E6016A"/>
    <w:rsid w:val="00E7168F"/>
    <w:rsid w:val="00E71901"/>
    <w:rsid w:val="00E73E76"/>
    <w:rsid w:val="00E77AF3"/>
    <w:rsid w:val="00EA1F42"/>
    <w:rsid w:val="00EA3B37"/>
    <w:rsid w:val="00EB6E93"/>
    <w:rsid w:val="00EF47B1"/>
    <w:rsid w:val="00EF4AFE"/>
    <w:rsid w:val="00EF6E73"/>
    <w:rsid w:val="00F044D7"/>
    <w:rsid w:val="00F25A0E"/>
    <w:rsid w:val="00F26F13"/>
    <w:rsid w:val="00F361D3"/>
    <w:rsid w:val="00F4347E"/>
    <w:rsid w:val="00F472E5"/>
    <w:rsid w:val="00F47F24"/>
    <w:rsid w:val="00F51FEF"/>
    <w:rsid w:val="00F52AA0"/>
    <w:rsid w:val="00F57059"/>
    <w:rsid w:val="00F72B4F"/>
    <w:rsid w:val="00F83CAB"/>
    <w:rsid w:val="00F96123"/>
    <w:rsid w:val="00FA6CC0"/>
    <w:rsid w:val="00FB1878"/>
    <w:rsid w:val="00FB62CF"/>
    <w:rsid w:val="00FB68C7"/>
    <w:rsid w:val="00FD35FB"/>
    <w:rsid w:val="00FD7F1E"/>
    <w:rsid w:val="00FE3EFA"/>
    <w:rsid w:val="00FE79CC"/>
    <w:rsid w:val="00FF29CA"/>
    <w:rsid w:val="00FF3340"/>
    <w:rsid w:val="00FF3ECB"/>
    <w:rsid w:val="0191A707"/>
    <w:rsid w:val="0806D246"/>
    <w:rsid w:val="09C617D3"/>
    <w:rsid w:val="1063660D"/>
    <w:rsid w:val="10F49FBE"/>
    <w:rsid w:val="1B13EE7C"/>
    <w:rsid w:val="1D0D27B4"/>
    <w:rsid w:val="2359BC6F"/>
    <w:rsid w:val="256AE7E7"/>
    <w:rsid w:val="2CA88366"/>
    <w:rsid w:val="49AAEB2B"/>
    <w:rsid w:val="4A503D61"/>
    <w:rsid w:val="4BB41003"/>
    <w:rsid w:val="5177F063"/>
    <w:rsid w:val="56C22CF8"/>
    <w:rsid w:val="5EAC726E"/>
    <w:rsid w:val="60465C9A"/>
    <w:rsid w:val="63DABA28"/>
    <w:rsid w:val="64559F96"/>
    <w:rsid w:val="669F3127"/>
    <w:rsid w:val="6BF621A1"/>
    <w:rsid w:val="7223012B"/>
    <w:rsid w:val="79F712FE"/>
    <w:rsid w:val="7B53C3C1"/>
    <w:rsid w:val="7BC18B28"/>
    <w:rsid w:val="7C37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88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link w:val="Ttulo9Char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  <w:style w:type="character" w:customStyle="1" w:styleId="Ttulo9Char">
    <w:name w:val="Título 9 Char"/>
    <w:basedOn w:val="Fontepargpadro"/>
    <w:link w:val="Ttulo9"/>
    <w:rsid w:val="007B0BF2"/>
    <w:rPr>
      <w:rFonts w:ascii="Comic Sans MS" w:hAnsi="Comic Sans MS"/>
      <w:b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8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6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5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13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05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48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2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80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73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6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76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1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4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67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04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55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7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40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3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6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5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2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6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10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11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2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5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09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0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3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28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684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8444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4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01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7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6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63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22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23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55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9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1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70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5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1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10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88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0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12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87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50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70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62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1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2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6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23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67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32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15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93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49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1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12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85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55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8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41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8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16</TotalTime>
  <Pages>3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João Vitor Yokada</cp:lastModifiedBy>
  <cp:revision>3</cp:revision>
  <cp:lastPrinted>2006-08-31T06:40:00Z</cp:lastPrinted>
  <dcterms:created xsi:type="dcterms:W3CDTF">2025-06-02T15:41:00Z</dcterms:created>
  <dcterms:modified xsi:type="dcterms:W3CDTF">2025-06-02T15:57:00Z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